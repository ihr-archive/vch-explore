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An Inventory of all and singular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sz w:val="24"/>
        </w:rPr>
        <w:t xml:space="preserve">the goods chattles and debts of </w:t>
      </w:r>
      <w:r w:rsidRPr="003B54D3">
        <w:rPr>
          <w:rFonts w:ascii="Times New Roman" w:hAnsi="Times New Roman"/>
          <w:b/>
          <w:sz w:val="24"/>
        </w:rPr>
        <w:t>Richard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b/>
          <w:sz w:val="24"/>
        </w:rPr>
        <w:t>Reyner</w:t>
      </w:r>
      <w:r w:rsidRPr="003B54D3">
        <w:rPr>
          <w:rFonts w:ascii="Times New Roman" w:hAnsi="Times New Roman"/>
          <w:sz w:val="24"/>
        </w:rPr>
        <w:t xml:space="preserve"> deceased late of </w:t>
      </w:r>
      <w:smartTag w:uri="urn:schemas-microsoft-com:office:smarttags" w:element="place">
        <w:r w:rsidRPr="003B54D3">
          <w:rPr>
            <w:rFonts w:ascii="Times New Roman" w:hAnsi="Times New Roman"/>
            <w:sz w:val="24"/>
          </w:rPr>
          <w:t>Gillingham</w:t>
        </w:r>
      </w:smartTag>
      <w:r w:rsidRPr="003B54D3">
        <w:rPr>
          <w:rFonts w:ascii="Times New Roman" w:hAnsi="Times New Roman"/>
          <w:sz w:val="24"/>
        </w:rPr>
        <w:t xml:space="preserve"> in the 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smartTag w:uri="urn:schemas-microsoft-com:office:smarttags" w:element="PlaceName">
        <w:smartTag w:uri="urn:schemas-microsoft-com:office:smarttags" w:element="PlaceName">
          <w:r w:rsidRPr="003B54D3">
            <w:rPr>
              <w:rFonts w:ascii="Times New Roman" w:hAnsi="Times New Roman"/>
              <w:sz w:val="24"/>
            </w:rPr>
            <w:t>County</w:t>
          </w:r>
        </w:smartTag>
        <w:r w:rsidRPr="003B54D3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3B54D3">
            <w:rPr>
              <w:rFonts w:ascii="Times New Roman" w:hAnsi="Times New Roman"/>
              <w:sz w:val="24"/>
            </w:rPr>
            <w:t>Kent</w:t>
          </w:r>
        </w:smartTag>
      </w:smartTag>
      <w:r w:rsidRPr="003B54D3">
        <w:rPr>
          <w:rFonts w:ascii="Times New Roman" w:hAnsi="Times New Roman"/>
          <w:sz w:val="24"/>
        </w:rPr>
        <w:t xml:space="preserve"> dec[eas]ed  taken valued and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apprized by Ralph Twisse &amp; John Parker &amp;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Richard Watson as followeth viz the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14</w:t>
      </w:r>
      <w:r w:rsidRPr="003B54D3">
        <w:rPr>
          <w:rFonts w:ascii="Times New Roman" w:hAnsi="Times New Roman"/>
          <w:sz w:val="24"/>
          <w:vertAlign w:val="superscript"/>
        </w:rPr>
        <w:t>th</w:t>
      </w:r>
      <w:r w:rsidRPr="003B54D3">
        <w:rPr>
          <w:rFonts w:ascii="Times New Roman" w:hAnsi="Times New Roman"/>
          <w:sz w:val="24"/>
        </w:rPr>
        <w:t xml:space="preserve"> day of June 1670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Inprimis in money in his purse 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and Apparrell                              </w:t>
      </w:r>
      <w:r>
        <w:rPr>
          <w:rFonts w:ascii="Times New Roman" w:hAnsi="Times New Roman"/>
          <w:sz w:val="24"/>
        </w:rPr>
        <w:t xml:space="preserve">     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b/>
          <w:sz w:val="24"/>
        </w:rPr>
        <w:t>In the Hall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a table forme 4 joyned stooles &amp; a presse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1 little table and chaires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Item a jacke spitt dripping pans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cobirons coale irons &amp; other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Ironware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b/>
          <w:sz w:val="24"/>
        </w:rPr>
        <w:t>In the kitchine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an old table forme bowles 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truggs and chaires and other wooden ware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pewter and brasse                </w:t>
      </w: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iiij </w:t>
      </w:r>
      <w:r>
        <w:rPr>
          <w:rFonts w:ascii="Times New Roman" w:hAnsi="Times New Roman"/>
          <w:sz w:val="24"/>
        </w:rPr>
        <w:t>li</w:t>
      </w:r>
      <w:r w:rsidRPr="003B54D3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Item spits cobirons dripping panns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Candlesticks and other Iron and Tinn ware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b/>
          <w:sz w:val="24"/>
        </w:rPr>
        <w:t>In the Chamber on the Hall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Item a bedsteddle and other</w:t>
      </w:r>
      <w:r>
        <w:rPr>
          <w:rFonts w:ascii="Times New Roman" w:hAnsi="Times New Roman"/>
          <w:sz w:val="24"/>
        </w:rPr>
        <w:t xml:space="preserve"> things to it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  <w:r w:rsidRPr="003B54D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Item in old chests tables &amp; stoo</w:t>
      </w:r>
      <w:r>
        <w:rPr>
          <w:rFonts w:ascii="Times New Roman" w:hAnsi="Times New Roman"/>
          <w:sz w:val="24"/>
        </w:rPr>
        <w:t xml:space="preserve">les          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3B54D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in Lynen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b/>
          <w:sz w:val="24"/>
        </w:rPr>
        <w:t>In the little Chamber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2 bedsteddles and furniture boxes 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and chestes                                                                    v</w:t>
      </w:r>
      <w:r>
        <w:rPr>
          <w:rFonts w:ascii="Times New Roman" w:hAnsi="Times New Roman"/>
          <w:sz w:val="24"/>
        </w:rPr>
        <w:t xml:space="preserve">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3B54D3">
        <w:rPr>
          <w:rFonts w:ascii="Times New Roman" w:hAnsi="Times New Roman"/>
          <w:b/>
          <w:sz w:val="24"/>
        </w:rPr>
        <w:t>In the Butteryes and Sellar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>Item in tubbs drinke vessells kneading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 xml:space="preserve">troughes and hatches?                                                  </w:t>
      </w:r>
      <w:r>
        <w:rPr>
          <w:rFonts w:ascii="Times New Roman" w:hAnsi="Times New Roman"/>
          <w:sz w:val="24"/>
        </w:rPr>
        <w:tab/>
        <w:t>i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Items </w:t>
      </w:r>
      <w:r w:rsidRPr="003B54D3">
        <w:rPr>
          <w:rFonts w:ascii="Times New Roman" w:hAnsi="Times New Roman"/>
          <w:b/>
          <w:sz w:val="24"/>
        </w:rPr>
        <w:t>in the chamber on the kitchin</w:t>
      </w:r>
      <w:r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2 horses 1 cow 2 hoggs         </w:t>
      </w:r>
      <w:r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ab/>
        <w:t xml:space="preserve">  </w:t>
      </w:r>
      <w:r w:rsidRPr="003B54D3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li</w:t>
      </w:r>
      <w:r w:rsidRPr="003B54D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3B54D3">
        <w:rPr>
          <w:rFonts w:ascii="Times New Roman" w:hAnsi="Times New Roman"/>
          <w:sz w:val="24"/>
        </w:rPr>
        <w:t xml:space="preserve">Item in Lumber and things forgotten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s</w:t>
      </w:r>
    </w:p>
    <w:p w:rsidR="00253F44" w:rsidRPr="003B54D3" w:rsidRDefault="00253F44" w:rsidP="003B54D3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Suma totalis huijus Inv: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xxxvj</w:t>
      </w:r>
      <w:r>
        <w:rPr>
          <w:rFonts w:ascii="Times New Roman" w:hAnsi="Times New Roman"/>
          <w:sz w:val="24"/>
        </w:rPr>
        <w:t xml:space="preserve"> li</w:t>
      </w:r>
      <w:r w:rsidRPr="003B54D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xi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3B54D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3B54D3">
        <w:rPr>
          <w:rFonts w:ascii="Times New Roman" w:hAnsi="Times New Roman"/>
          <w:sz w:val="24"/>
        </w:rPr>
        <w:t>d</w:t>
      </w:r>
    </w:p>
    <w:sectPr w:rsidR="00253F44" w:rsidRPr="003B54D3" w:rsidSect="003B54D3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445FB"/>
    <w:multiLevelType w:val="hybridMultilevel"/>
    <w:tmpl w:val="911A0F24"/>
    <w:lvl w:ilvl="0" w:tplc="24424F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649"/>
    <w:rsid w:val="001A7275"/>
    <w:rsid w:val="00253F44"/>
    <w:rsid w:val="002805BC"/>
    <w:rsid w:val="00351649"/>
    <w:rsid w:val="003B54D3"/>
    <w:rsid w:val="004257AE"/>
    <w:rsid w:val="00805BD3"/>
    <w:rsid w:val="00CC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D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1649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3B54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269</Words>
  <Characters>1535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2009-01-04T14:27:00Z</dcterms:created>
  <dcterms:modified xsi:type="dcterms:W3CDTF">2009-06-12T15:54:00Z</dcterms:modified>
</cp:coreProperties>
</file>