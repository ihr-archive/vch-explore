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An Inventory of all and singular</w:t>
      </w:r>
    </w:p>
    <w:p w:rsidR="00324C5E" w:rsidRPr="001919BA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the goods debts and chattells of </w:t>
      </w:r>
      <w:r w:rsidRPr="001919BA">
        <w:rPr>
          <w:rFonts w:ascii="Times New Roman" w:hAnsi="Times New Roman"/>
          <w:b/>
          <w:sz w:val="24"/>
          <w:szCs w:val="24"/>
        </w:rPr>
        <w:t>Jane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1919BA">
        <w:rPr>
          <w:rFonts w:ascii="Times New Roman" w:hAnsi="Times New Roman"/>
          <w:b/>
          <w:sz w:val="24"/>
          <w:szCs w:val="24"/>
        </w:rPr>
        <w:t>Sutton</w:t>
      </w:r>
      <w:r w:rsidRPr="00E00EFF">
        <w:rPr>
          <w:rFonts w:ascii="Times New Roman" w:hAnsi="Times New Roman"/>
          <w:sz w:val="24"/>
          <w:szCs w:val="24"/>
        </w:rPr>
        <w:t xml:space="preserve"> late of </w:t>
      </w:r>
      <w:smartTag w:uri="urn:schemas-microsoft-com:office:smarttags" w:element="place">
        <w:r w:rsidRPr="00E00EFF">
          <w:rPr>
            <w:rFonts w:ascii="Times New Roman" w:hAnsi="Times New Roman"/>
            <w:sz w:val="24"/>
            <w:szCs w:val="24"/>
          </w:rPr>
          <w:t>Gillingham</w:t>
        </w:r>
      </w:smartTag>
      <w:r w:rsidRPr="00E00EFF">
        <w:rPr>
          <w:rFonts w:ascii="Times New Roman" w:hAnsi="Times New Roman"/>
          <w:sz w:val="24"/>
          <w:szCs w:val="24"/>
        </w:rPr>
        <w:t xml:space="preserve"> in the 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Countie of </w:t>
      </w:r>
      <w:smartTag w:uri="urn:schemas-microsoft-com:office:smarttags" w:element="City">
        <w:r w:rsidRPr="00E00EFF">
          <w:rPr>
            <w:rFonts w:ascii="Times New Roman" w:hAnsi="Times New Roman"/>
            <w:sz w:val="24"/>
            <w:szCs w:val="24"/>
          </w:rPr>
          <w:t>Kent</w:t>
        </w:r>
      </w:smartTag>
      <w:r w:rsidRPr="00E00EFF">
        <w:rPr>
          <w:rFonts w:ascii="Times New Roman" w:hAnsi="Times New Roman"/>
          <w:sz w:val="24"/>
          <w:szCs w:val="24"/>
        </w:rPr>
        <w:t xml:space="preserve"> widow deceased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taken and apprized the two and twentieth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of June one thousand six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hundred sixtie and eight by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those whose names are hereunto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subscribed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Imprimis </w:t>
      </w:r>
      <w:r w:rsidRPr="001919BA">
        <w:rPr>
          <w:rFonts w:ascii="Times New Roman" w:hAnsi="Times New Roman"/>
          <w:b/>
          <w:sz w:val="24"/>
          <w:szCs w:val="24"/>
        </w:rPr>
        <w:t>In the Hall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A table and three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stooles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viij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a cupbord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a little table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two chaires and a crickett pott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two iron potts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three brasse skilletts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a paire of coale irons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 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two fire pans, one paire 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of tongs and bellows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 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one pewter dish and 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six spoones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a box smoothing iron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Item one spit a tinn pudding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pann a tinn plate and his?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dripping pan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a frying pann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two pailes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  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two lidds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 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seven ? woodden platters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a dozen of trenchers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Item some earthen dishes and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five glasse bottles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a little drinke vessell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a shovell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Item a baskett a candlesticke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a presse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1919BA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  <w:szCs w:val="24"/>
        </w:rPr>
      </w:pPr>
      <w:r w:rsidRPr="001919BA">
        <w:rPr>
          <w:rFonts w:ascii="Times New Roman" w:hAnsi="Times New Roman"/>
          <w:b/>
          <w:sz w:val="24"/>
          <w:szCs w:val="24"/>
        </w:rPr>
        <w:t>In the Chamber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Item a bedsteadle a flocke bed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one flocke bolster two feather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pillows a rugg and a blankett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xviij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Item a half headed bedsteadle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a flocke bed two flocke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bolsters two pillows a covring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three paires of sheetes 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and an odd one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vx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three chests and one 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box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two towells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wearing app[ar]ell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xiiij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five coolers one tubb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Item a scooper? and ballast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 xml:space="preserve">basket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viij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wood and other lomber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E00EFF">
        <w:rPr>
          <w:rFonts w:ascii="Times New Roman" w:hAnsi="Times New Roman"/>
          <w:sz w:val="24"/>
          <w:szCs w:val="24"/>
        </w:rPr>
        <w:t>Tota</w:t>
      </w:r>
      <w:r>
        <w:rPr>
          <w:rFonts w:ascii="Times New Roman" w:hAnsi="Times New Roman"/>
          <w:sz w:val="24"/>
          <w:szCs w:val="24"/>
        </w:rPr>
        <w:t xml:space="preserve">lis?                           </w:t>
      </w:r>
      <w:r>
        <w:rPr>
          <w:rFonts w:ascii="Times New Roman" w:hAnsi="Times New Roman"/>
          <w:sz w:val="24"/>
          <w:szCs w:val="24"/>
        </w:rPr>
        <w:tab/>
        <w:t>x li</w:t>
      </w:r>
      <w:r w:rsidRPr="00E00EFF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 xml:space="preserve">Item due from His Majestie 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For </w:t>
      </w:r>
      <w:r w:rsidRPr="00E00EFF">
        <w:rPr>
          <w:rFonts w:ascii="Times New Roman" w:hAnsi="Times New Roman"/>
          <w:sz w:val="24"/>
          <w:szCs w:val="24"/>
        </w:rPr>
        <w:t>her hus</w:t>
      </w:r>
      <w:r>
        <w:rPr>
          <w:rFonts w:ascii="Times New Roman" w:hAnsi="Times New Roman"/>
          <w:sz w:val="24"/>
          <w:szCs w:val="24"/>
        </w:rPr>
        <w:t xml:space="preserve">bands wages                 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xxxvj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E00EFF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Suma totalis 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xLj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E00EFF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xij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 xml:space="preserve">s   </w:t>
      </w:r>
      <w:r>
        <w:rPr>
          <w:rFonts w:ascii="Times New Roman" w:hAnsi="Times New Roman"/>
          <w:sz w:val="24"/>
          <w:szCs w:val="24"/>
        </w:rPr>
        <w:tab/>
      </w:r>
      <w:r w:rsidRPr="00E00EFF">
        <w:rPr>
          <w:rFonts w:ascii="Times New Roman" w:hAnsi="Times New Roman"/>
          <w:sz w:val="24"/>
          <w:szCs w:val="24"/>
        </w:rPr>
        <w:t>iiij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0EFF">
        <w:rPr>
          <w:rFonts w:ascii="Times New Roman" w:hAnsi="Times New Roman"/>
          <w:sz w:val="24"/>
          <w:szCs w:val="24"/>
        </w:rPr>
        <w:t>d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r w:rsidRPr="00E00EFF">
          <w:rPr>
            <w:rFonts w:ascii="Times New Roman" w:hAnsi="Times New Roman"/>
            <w:sz w:val="24"/>
            <w:szCs w:val="24"/>
          </w:rPr>
          <w:t>Edmond</w:t>
        </w:r>
      </w:smartTag>
      <w:r w:rsidRPr="00E00EFF">
        <w:rPr>
          <w:rFonts w:ascii="Times New Roman" w:hAnsi="Times New Roman"/>
          <w:sz w:val="24"/>
          <w:szCs w:val="24"/>
        </w:rPr>
        <w:t xml:space="preserve"> Edridge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W[illia]m Snowbrook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A...  Swift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Will Mills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Richard Rayner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E00EFF">
        <w:rPr>
          <w:rFonts w:ascii="Times New Roman" w:hAnsi="Times New Roman"/>
          <w:sz w:val="24"/>
          <w:szCs w:val="24"/>
        </w:rPr>
        <w:t>William Milles</w:t>
      </w:r>
    </w:p>
    <w:p w:rsidR="00324C5E" w:rsidRPr="00E00EFF" w:rsidRDefault="00324C5E" w:rsidP="00E00EFF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Pr="00E00EFF">
        <w:rPr>
          <w:rFonts w:ascii="Times New Roman" w:hAnsi="Times New Roman"/>
          <w:sz w:val="24"/>
          <w:szCs w:val="24"/>
        </w:rPr>
        <w:t xml:space="preserve">NB Line 15   crickett...possibly a foot stool OED  </w:t>
      </w:r>
      <w:r>
        <w:rPr>
          <w:rFonts w:ascii="Times New Roman" w:hAnsi="Times New Roman"/>
          <w:sz w:val="24"/>
          <w:szCs w:val="24"/>
        </w:rPr>
        <w:t>]</w:t>
      </w:r>
    </w:p>
    <w:sectPr w:rsidR="00324C5E" w:rsidRPr="00E00EFF" w:rsidSect="00E00EFF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67621"/>
    <w:multiLevelType w:val="hybridMultilevel"/>
    <w:tmpl w:val="CFD01A5C"/>
    <w:lvl w:ilvl="0" w:tplc="0076178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4E2"/>
    <w:rsid w:val="000F23AD"/>
    <w:rsid w:val="001919BA"/>
    <w:rsid w:val="002219F3"/>
    <w:rsid w:val="00324C5E"/>
    <w:rsid w:val="006B04E2"/>
    <w:rsid w:val="00BB086B"/>
    <w:rsid w:val="00D3111A"/>
    <w:rsid w:val="00D611CB"/>
    <w:rsid w:val="00E00EFF"/>
    <w:rsid w:val="00E168BE"/>
    <w:rsid w:val="00FB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86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B04E2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E00EF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441</Words>
  <Characters>2516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Inventory of all and singular</dc:title>
  <dc:subject/>
  <dc:creator>end user</dc:creator>
  <cp:keywords/>
  <dc:description/>
  <cp:lastModifiedBy>andrewashbee</cp:lastModifiedBy>
  <cp:revision>3</cp:revision>
  <dcterms:created xsi:type="dcterms:W3CDTF">2009-06-11T14:41:00Z</dcterms:created>
  <dcterms:modified xsi:type="dcterms:W3CDTF">2009-06-11T14:48:00Z</dcterms:modified>
</cp:coreProperties>
</file>