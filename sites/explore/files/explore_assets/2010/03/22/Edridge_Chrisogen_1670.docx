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A True and perfect Inventory of all &amp;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singular ye goods Chattles &amp; Debts of </w:t>
      </w:r>
      <w:r w:rsidRPr="00C0629E">
        <w:rPr>
          <w:rFonts w:ascii="Times New Roman" w:hAnsi="Times New Roman"/>
          <w:b/>
          <w:sz w:val="24"/>
        </w:rPr>
        <w:t>Crisogen Edridge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late of Gillingham in ye County of </w:t>
      </w:r>
      <w:smartTag w:uri="urn:schemas-microsoft-com:office:smarttags" w:element="place">
        <w:smartTag w:uri="urn:schemas-microsoft-com:office:smarttags" w:element="country-region">
          <w:r w:rsidRPr="00C0629E">
            <w:rPr>
              <w:rFonts w:ascii="Times New Roman" w:hAnsi="Times New Roman"/>
              <w:sz w:val="24"/>
            </w:rPr>
            <w:t>Kent</w:t>
          </w:r>
        </w:smartTag>
      </w:smartTag>
      <w:r w:rsidRPr="00C0629E">
        <w:rPr>
          <w:rFonts w:ascii="Times New Roman" w:hAnsi="Times New Roman"/>
          <w:sz w:val="24"/>
        </w:rPr>
        <w:t xml:space="preserve"> Widowe  Dec</w:t>
      </w:r>
      <w:r>
        <w:rPr>
          <w:rFonts w:ascii="Times New Roman" w:hAnsi="Times New Roman"/>
          <w:sz w:val="24"/>
        </w:rPr>
        <w:t>[eas]e</w:t>
      </w:r>
      <w:r w:rsidRPr="00C0629E">
        <w:rPr>
          <w:rFonts w:ascii="Times New Roman" w:hAnsi="Times New Roman"/>
          <w:sz w:val="24"/>
        </w:rPr>
        <w:t>d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taken vallued and appraized by John Parker, Thomas Smith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Gentlemen, James Ansell Shipwright and Wm. Barrowe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Maultman ye 25</w:t>
      </w:r>
      <w:r w:rsidRPr="00C0629E">
        <w:rPr>
          <w:rFonts w:ascii="Times New Roman" w:hAnsi="Times New Roman"/>
          <w:sz w:val="24"/>
          <w:vertAlign w:val="superscript"/>
        </w:rPr>
        <w:t>th</w:t>
      </w:r>
      <w:r w:rsidRPr="00C0629E">
        <w:rPr>
          <w:rFonts w:ascii="Times New Roman" w:hAnsi="Times New Roman"/>
          <w:sz w:val="24"/>
        </w:rPr>
        <w:t xml:space="preserve"> day of Aprill In ye yeare of our Lord God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1670 as followeth viz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 Hall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Inp(rimis) one Table, one forme, and cupboard, 7 chaires, 8 cushions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and  pr. of Andirons, 5 shovells, 8 tongs, 2 glasse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cases and other things                     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Item the Clocke, Still and fowling piece                         ij</w:t>
      </w:r>
      <w:r>
        <w:rPr>
          <w:rFonts w:ascii="Times New Roman" w:hAnsi="Times New Roman"/>
          <w:sz w:val="24"/>
        </w:rPr>
        <w:t xml:space="preserve"> li</w:t>
      </w:r>
      <w:r w:rsidRPr="00C0629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s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 Parlor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one Table,4 joynd stooles, 2 chaires, 5 cushions 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one Court Cupbord, 1 pr. of Andirons &amp; 1 pr. of Tongs  </w:t>
      </w:r>
      <w:r>
        <w:rPr>
          <w:rFonts w:ascii="Times New Roman" w:hAnsi="Times New Roman"/>
          <w:sz w:val="24"/>
        </w:rPr>
        <w:t>i li</w:t>
      </w:r>
      <w:r w:rsidRPr="00C0629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s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In Silv. Plate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one silv. bowle, 4 silv. spoones, 3 little Cupps 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and one Wassell Bowle                           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ye. Buttery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one little Table &amp; 12 Milk Bowles 8 trays                   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s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 Parlo: Chamb</w:t>
      </w:r>
      <w:r w:rsidRPr="00C0629E">
        <w:rPr>
          <w:rFonts w:ascii="Times New Roman" w:hAnsi="Times New Roman"/>
          <w:b/>
          <w:sz w:val="24"/>
          <w:vertAlign w:val="superscript"/>
        </w:rPr>
        <w:t>r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one bedstead, 2 feather bedds w.th curtaines &amp;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vallence , and Trundle bed, 1 pr. of brasse Andirons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fire shovell and Tongs, 2 chests &amp; 2 truncks, 1 Table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3 joyne stooles, 2 Cupboards, 1 looking glasse &amp; one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Cabinett                                                      </w:t>
      </w: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 Chamb. ov. ye. Hall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2 bedsteads, 2 feather bedds, w.th curtains &amp;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vallence and other furniture, one Court Cupbord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5 chests, and pr. of Andirons, 1 pr. of tongs, one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Close stoole &amp; .aunce? att                                       </w:t>
      </w:r>
      <w:r>
        <w:rPr>
          <w:rFonts w:ascii="Times New Roman" w:hAnsi="Times New Roman"/>
          <w:sz w:val="24"/>
        </w:rPr>
        <w:tab/>
        <w:t>v</w:t>
      </w:r>
      <w:r w:rsidRPr="00C0629E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Lynnen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24 pr. of sheets, 4 dozen of Napkins, a dozen and a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halfe of Towells, 5 pr. of pillow Beares?, &amp; one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dozen of table cloths att              </w:t>
      </w:r>
      <w:r>
        <w:rPr>
          <w:rFonts w:ascii="Times New Roman" w:hAnsi="Times New Roman"/>
          <w:sz w:val="24"/>
        </w:rPr>
        <w:t xml:space="preserve">         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ye. Studdy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one Table, 2 desks and sp..d? &amp; History both old books</w:t>
      </w:r>
      <w:r>
        <w:rPr>
          <w:rFonts w:ascii="Times New Roman" w:hAnsi="Times New Roman"/>
          <w:sz w:val="24"/>
        </w:rPr>
        <w:t xml:space="preserve">   </w:t>
      </w:r>
      <w:r w:rsidRPr="00C0629E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ye. Kitchin Chamb.r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3 bedsteds &amp; 2 feather beds, 2 flock beds w.th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Curtains &amp; vallonce &amp; oth. furniture, 3 chests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one box, and wicker chaire, 1 pr. of Andirons, 2 pr. of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Tongs and one fire shovel                         </w:t>
      </w:r>
      <w:r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y. Serv:ts Chamb.r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2 old bedsteds, 2 flock beds &amp; oth.r  furniture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y. Kitchin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2 Tables, one forme, 3 joyne stooles &amp; 5 old Chaires  </w:t>
      </w:r>
      <w:r>
        <w:rPr>
          <w:rFonts w:ascii="Times New Roman" w:hAnsi="Times New Roman"/>
          <w:sz w:val="24"/>
        </w:rPr>
        <w:tab/>
        <w:t>j li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d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32 pewter dishes &amp; plates great and small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one dozen of porringers, 6 Chamb.r potts, &amp; halfe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a dozen of sawcers                   </w:t>
      </w:r>
      <w:r>
        <w:rPr>
          <w:rFonts w:ascii="Times New Roman" w:hAnsi="Times New Roman"/>
          <w:sz w:val="24"/>
        </w:rPr>
        <w:t xml:space="preserve">              </w:t>
      </w:r>
      <w:r w:rsidRPr="00C0629E">
        <w:rPr>
          <w:rFonts w:ascii="Times New Roman" w:hAnsi="Times New Roman"/>
          <w:sz w:val="24"/>
        </w:rPr>
        <w:t xml:space="preserve"> 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5 brasse potts, 5 little kettles, 4 skilletts, one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warming  panne, and Milk Panns &amp; 6 brasse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Candlesticks                                 </w:t>
      </w:r>
      <w:r>
        <w:rPr>
          <w:rFonts w:ascii="Times New Roman" w:hAnsi="Times New Roman"/>
          <w:sz w:val="24"/>
        </w:rPr>
        <w:t xml:space="preserve">                       </w:t>
      </w:r>
      <w:r w:rsidRPr="00C0629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li</w:t>
      </w:r>
      <w:r w:rsidRPr="00C0629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d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7 spitts, one jack, 3 Dripping Panns, 1 pr. of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Andirons, fire shovel &amp; Tongs &amp; one fire fork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&amp; 2 pr. of pott hangers           </w:t>
      </w:r>
      <w:r>
        <w:rPr>
          <w:rFonts w:ascii="Times New Roman" w:hAnsi="Times New Roman"/>
          <w:sz w:val="24"/>
        </w:rPr>
        <w:t xml:space="preserve">                 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C0629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s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ye. Buttery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3 Iron Potts, one Iron Kettle, one Frying Panne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and Curd panne, and other things              </w:t>
      </w:r>
      <w:r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C0629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d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 Cellar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drinke vessells and scalders                           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 old kitchen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ye Furnace and other materials    </w:t>
      </w: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xiij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d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 Brewhouse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2 Furnaces and some Brewing Vessells                </w:t>
      </w: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ye: next Roome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some old Tubbs and other things                  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her purse and money and w</w:t>
      </w:r>
      <w:r>
        <w:rPr>
          <w:rFonts w:ascii="Times New Roman" w:hAnsi="Times New Roman"/>
          <w:sz w:val="24"/>
        </w:rPr>
        <w:t xml:space="preserve">earing Apparell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xvj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It. 4 Gold Rings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li</w:t>
      </w:r>
      <w:r w:rsidRPr="00C0629E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xiij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d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C0629E">
        <w:rPr>
          <w:rFonts w:ascii="Times New Roman" w:hAnsi="Times New Roman"/>
          <w:b/>
          <w:sz w:val="24"/>
        </w:rPr>
        <w:t>In ye Garrett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>It. some old Lumber and things unseen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 xml:space="preserve">and forgotten                                                           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li</w:t>
      </w:r>
    </w:p>
    <w:p w:rsidR="004D2323" w:rsidRPr="00C0629E" w:rsidRDefault="004D2323" w:rsidP="00C0629E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C0629E">
        <w:rPr>
          <w:rFonts w:ascii="Times New Roman" w:hAnsi="Times New Roman"/>
          <w:sz w:val="24"/>
        </w:rPr>
        <w:t xml:space="preserve">Suma totalis huius  &amp; Invrij             </w:t>
      </w:r>
      <w:r>
        <w:rPr>
          <w:rFonts w:ascii="Times New Roman" w:hAnsi="Times New Roman"/>
          <w:sz w:val="24"/>
        </w:rPr>
        <w:t xml:space="preserve">                 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Lxxxv</w:t>
      </w:r>
      <w:r>
        <w:rPr>
          <w:rFonts w:ascii="Times New Roman" w:hAnsi="Times New Roman"/>
          <w:sz w:val="24"/>
        </w:rPr>
        <w:t xml:space="preserve"> li</w:t>
      </w:r>
      <w:r w:rsidRPr="00C0629E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C0629E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C0629E">
        <w:rPr>
          <w:rFonts w:ascii="Times New Roman" w:hAnsi="Times New Roman"/>
          <w:sz w:val="24"/>
        </w:rPr>
        <w:t>d</w:t>
      </w:r>
    </w:p>
    <w:sectPr w:rsidR="004D2323" w:rsidRPr="00C0629E" w:rsidSect="00C0629E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979"/>
    <w:multiLevelType w:val="hybridMultilevel"/>
    <w:tmpl w:val="4B462738"/>
    <w:lvl w:ilvl="0" w:tplc="4C60637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4738"/>
    <w:rsid w:val="002F09D3"/>
    <w:rsid w:val="004D2323"/>
    <w:rsid w:val="004F4738"/>
    <w:rsid w:val="00602D76"/>
    <w:rsid w:val="006675F9"/>
    <w:rsid w:val="00780943"/>
    <w:rsid w:val="00A95908"/>
    <w:rsid w:val="00AE1BAC"/>
    <w:rsid w:val="00B06959"/>
    <w:rsid w:val="00C0629E"/>
    <w:rsid w:val="00C84C56"/>
    <w:rsid w:val="00CB2F81"/>
    <w:rsid w:val="00D6541B"/>
    <w:rsid w:val="00F3649E"/>
    <w:rsid w:val="00FB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0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4738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C0629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</TotalTime>
  <Pages>2</Pages>
  <Words>546</Words>
  <Characters>3118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3</cp:revision>
  <dcterms:created xsi:type="dcterms:W3CDTF">2008-10-23T18:15:00Z</dcterms:created>
  <dcterms:modified xsi:type="dcterms:W3CDTF">2009-06-12T14:16:00Z</dcterms:modified>
</cp:coreProperties>
</file>